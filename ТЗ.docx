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348C6" w14:textId="77777777" w:rsidR="004A04B1" w:rsidRDefault="00000000" w:rsidP="0012429C">
      <w:pPr>
        <w:spacing w:after="161"/>
        <w:ind w:left="-286" w:right="-349" w:hanging="848"/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465D33B5" wp14:editId="00957A4E">
                <wp:extent cx="7849236" cy="1135382"/>
                <wp:effectExtent l="0" t="0" r="18414" b="7618"/>
                <wp:docPr id="95401575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236" cy="1135382"/>
                          <a:chOff x="0" y="0"/>
                          <a:chExt cx="7849236" cy="1135382"/>
                        </a:xfrm>
                      </wpg:grpSpPr>
                      <pic:pic xmlns:pic="http://schemas.openxmlformats.org/drawingml/2006/picture">
                        <pic:nvPicPr>
                          <pic:cNvPr id="208885433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771" cy="92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871694294" name="Rectangle 8"/>
                        <wps:cNvSpPr/>
                        <wps:spPr>
                          <a:xfrm>
                            <a:off x="1288161" y="174997"/>
                            <a:ext cx="6390988" cy="27649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F6C5F1A" w14:textId="77777777" w:rsidR="004A04B1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sz w:val="36"/>
                                </w:rPr>
                                <w:t>МОСКОВСКИЙ АВИАЦИОННЫЙ ИНСТИТУТ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100701675" name="Rectangle 9"/>
                        <wps:cNvSpPr/>
                        <wps:spPr>
                          <a:xfrm>
                            <a:off x="6095792" y="174595"/>
                            <a:ext cx="59198" cy="26249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D252C28" w14:textId="77777777" w:rsidR="004A04B1" w:rsidRDefault="00000000">
                              <w:pPr>
                                <w:spacing w:line="254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86111785" name="Rectangle 10"/>
                        <wps:cNvSpPr/>
                        <wps:spPr>
                          <a:xfrm>
                            <a:off x="1295860" y="543894"/>
                            <a:ext cx="6553376" cy="21569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2C6682C" w14:textId="77777777" w:rsidR="004A04B1" w:rsidRDefault="00000000">
                              <w:pPr>
                                <w:spacing w:line="254" w:lineRule="auto"/>
                              </w:pPr>
                              <w:r>
                                <w:t>НАЦИОНАЛЬНЫЙ ИССЛЕДОВАТЕЛЬСКИЙ УНИВЕРСИТЕТ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10604781" name="Rectangle 11"/>
                        <wps:cNvSpPr/>
                        <wps:spPr>
                          <a:xfrm>
                            <a:off x="6156691" y="523887"/>
                            <a:ext cx="59298" cy="26249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04256FE" w14:textId="77777777" w:rsidR="004A04B1" w:rsidRDefault="00000000">
                              <w:pPr>
                                <w:spacing w:line="254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60314361" name="Shape 13200"/>
                        <wps:cNvSpPr/>
                        <wps:spPr>
                          <a:xfrm>
                            <a:off x="946669" y="990578"/>
                            <a:ext cx="5263423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263515"/>
                              <a:gd name="f7" fmla="val 9144"/>
                              <a:gd name="f8" fmla="+- 0 0 -90"/>
                              <a:gd name="f9" fmla="*/ f3 1 5263515"/>
                              <a:gd name="f10" fmla="*/ f4 1 9144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263515"/>
                              <a:gd name="f19" fmla="*/ f15 1 9144"/>
                              <a:gd name="f20" fmla="*/ 0 f16 1"/>
                              <a:gd name="f21" fmla="*/ 0 f15 1"/>
                              <a:gd name="f22" fmla="*/ 5263515 f16 1"/>
                              <a:gd name="f23" fmla="*/ 9144 f15 1"/>
                              <a:gd name="f24" fmla="+- f17 0 f1"/>
                              <a:gd name="f25" fmla="*/ f20 1 5263515"/>
                              <a:gd name="f26" fmla="*/ f21 1 9144"/>
                              <a:gd name="f27" fmla="*/ f22 1 5263515"/>
                              <a:gd name="f28" fmla="*/ f23 1 9144"/>
                              <a:gd name="f29" fmla="*/ f25 1 f18"/>
                              <a:gd name="f30" fmla="*/ f26 1 f19"/>
                              <a:gd name="f31" fmla="*/ f27 1 f18"/>
                              <a:gd name="f32" fmla="*/ f28 1 f19"/>
                              <a:gd name="f33" fmla="*/ f29 f9 1"/>
                              <a:gd name="f34" fmla="*/ f31 f9 1"/>
                              <a:gd name="f35" fmla="*/ f32 f10 1"/>
                              <a:gd name="f36" fmla="*/ f30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3" y="f36"/>
                              </a:cxn>
                              <a:cxn ang="f24">
                                <a:pos x="f34" y="f36"/>
                              </a:cxn>
                              <a:cxn ang="f24">
                                <a:pos x="f34" y="f35"/>
                              </a:cxn>
                              <a:cxn ang="f24">
                                <a:pos x="f33" y="f35"/>
                              </a:cxn>
                              <a:cxn ang="f24">
                                <a:pos x="f33" y="f36"/>
                              </a:cxn>
                            </a:cxnLst>
                            <a:rect l="f33" t="f36" r="f34" b="f35"/>
                            <a:pathLst>
                              <a:path w="5263515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937361309" name="Shape 13201"/>
                        <wps:cNvSpPr/>
                        <wps:spPr>
                          <a:xfrm>
                            <a:off x="946870" y="990578"/>
                            <a:ext cx="9098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72232657" name="Shape 13202"/>
                        <wps:cNvSpPr/>
                        <wps:spPr>
                          <a:xfrm>
                            <a:off x="949869" y="990578"/>
                            <a:ext cx="5258522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258689"/>
                              <a:gd name="f7" fmla="val 9144"/>
                              <a:gd name="f8" fmla="+- 0 0 -90"/>
                              <a:gd name="f9" fmla="*/ f3 1 5258689"/>
                              <a:gd name="f10" fmla="*/ f4 1 9144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258689"/>
                              <a:gd name="f19" fmla="*/ f15 1 9144"/>
                              <a:gd name="f20" fmla="*/ 0 f16 1"/>
                              <a:gd name="f21" fmla="*/ 0 f15 1"/>
                              <a:gd name="f22" fmla="*/ 5258689 f16 1"/>
                              <a:gd name="f23" fmla="*/ 9144 f15 1"/>
                              <a:gd name="f24" fmla="+- f17 0 f1"/>
                              <a:gd name="f25" fmla="*/ f20 1 5258689"/>
                              <a:gd name="f26" fmla="*/ f21 1 9144"/>
                              <a:gd name="f27" fmla="*/ f22 1 5258689"/>
                              <a:gd name="f28" fmla="*/ f23 1 9144"/>
                              <a:gd name="f29" fmla="*/ f25 1 f18"/>
                              <a:gd name="f30" fmla="*/ f26 1 f19"/>
                              <a:gd name="f31" fmla="*/ f27 1 f18"/>
                              <a:gd name="f32" fmla="*/ f28 1 f19"/>
                              <a:gd name="f33" fmla="*/ f29 f9 1"/>
                              <a:gd name="f34" fmla="*/ f31 f9 1"/>
                              <a:gd name="f35" fmla="*/ f32 f10 1"/>
                              <a:gd name="f36" fmla="*/ f30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3" y="f36"/>
                              </a:cxn>
                              <a:cxn ang="f24">
                                <a:pos x="f34" y="f36"/>
                              </a:cxn>
                              <a:cxn ang="f24">
                                <a:pos x="f34" y="f35"/>
                              </a:cxn>
                              <a:cxn ang="f24">
                                <a:pos x="f33" y="f35"/>
                              </a:cxn>
                              <a:cxn ang="f24">
                                <a:pos x="f33" y="f36"/>
                              </a:cxn>
                            </a:cxnLst>
                            <a:rect l="f33" t="f36" r="f34" b="f35"/>
                            <a:pathLst>
                              <a:path w="5258689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40183831" name="Shape 13203"/>
                        <wps:cNvSpPr/>
                        <wps:spPr>
                          <a:xfrm>
                            <a:off x="6208492" y="990578"/>
                            <a:ext cx="9198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42450474" name="Shape 13204"/>
                        <wps:cNvSpPr/>
                        <wps:spPr>
                          <a:xfrm>
                            <a:off x="946870" y="993577"/>
                            <a:ext cx="9098" cy="91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08720647" name="Shape 13205"/>
                        <wps:cNvSpPr/>
                        <wps:spPr>
                          <a:xfrm>
                            <a:off x="6208492" y="993577"/>
                            <a:ext cx="9198" cy="91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82044860" name="Shape 13206"/>
                        <wps:cNvSpPr/>
                        <wps:spPr>
                          <a:xfrm>
                            <a:off x="946870" y="996677"/>
                            <a:ext cx="9098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04615219" name="Shape 13207"/>
                        <wps:cNvSpPr/>
                        <wps:spPr>
                          <a:xfrm>
                            <a:off x="949869" y="996677"/>
                            <a:ext cx="5258522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258689"/>
                              <a:gd name="f7" fmla="val 9144"/>
                              <a:gd name="f8" fmla="+- 0 0 -90"/>
                              <a:gd name="f9" fmla="*/ f3 1 5258689"/>
                              <a:gd name="f10" fmla="*/ f4 1 9144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258689"/>
                              <a:gd name="f19" fmla="*/ f15 1 9144"/>
                              <a:gd name="f20" fmla="*/ 0 f16 1"/>
                              <a:gd name="f21" fmla="*/ 0 f15 1"/>
                              <a:gd name="f22" fmla="*/ 5258689 f16 1"/>
                              <a:gd name="f23" fmla="*/ 9144 f15 1"/>
                              <a:gd name="f24" fmla="+- f17 0 f1"/>
                              <a:gd name="f25" fmla="*/ f20 1 5258689"/>
                              <a:gd name="f26" fmla="*/ f21 1 9144"/>
                              <a:gd name="f27" fmla="*/ f22 1 5258689"/>
                              <a:gd name="f28" fmla="*/ f23 1 9144"/>
                              <a:gd name="f29" fmla="*/ f25 1 f18"/>
                              <a:gd name="f30" fmla="*/ f26 1 f19"/>
                              <a:gd name="f31" fmla="*/ f27 1 f18"/>
                              <a:gd name="f32" fmla="*/ f28 1 f19"/>
                              <a:gd name="f33" fmla="*/ f29 f9 1"/>
                              <a:gd name="f34" fmla="*/ f31 f9 1"/>
                              <a:gd name="f35" fmla="*/ f32 f10 1"/>
                              <a:gd name="f36" fmla="*/ f30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3" y="f36"/>
                              </a:cxn>
                              <a:cxn ang="f24">
                                <a:pos x="f34" y="f36"/>
                              </a:cxn>
                              <a:cxn ang="f24">
                                <a:pos x="f34" y="f35"/>
                              </a:cxn>
                              <a:cxn ang="f24">
                                <a:pos x="f33" y="f35"/>
                              </a:cxn>
                              <a:cxn ang="f24">
                                <a:pos x="f33" y="f36"/>
                              </a:cxn>
                            </a:cxnLst>
                            <a:rect l="f33" t="f36" r="f34" b="f35"/>
                            <a:pathLst>
                              <a:path w="5258689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67923275" name="Shape 13208"/>
                        <wps:cNvSpPr/>
                        <wps:spPr>
                          <a:xfrm>
                            <a:off x="6208492" y="996677"/>
                            <a:ext cx="9198" cy="909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144"/>
                              <a:gd name="f7" fmla="+- 0 0 -90"/>
                              <a:gd name="f8" fmla="*/ f3 1 9144"/>
                              <a:gd name="f9" fmla="*/ f4 1 9144"/>
                              <a:gd name="f10" fmla="val f5"/>
                              <a:gd name="f11" fmla="val f6"/>
                              <a:gd name="f12" fmla="*/ f7 f0 1"/>
                              <a:gd name="f13" fmla="+- f11 0 f10"/>
                              <a:gd name="f14" fmla="*/ f12 1 f2"/>
                              <a:gd name="f15" fmla="*/ f13 1 9144"/>
                              <a:gd name="f16" fmla="*/ 0 f13 1"/>
                              <a:gd name="f17" fmla="*/ 9144 f13 1"/>
                              <a:gd name="f18" fmla="+- f14 0 f1"/>
                              <a:gd name="f19" fmla="*/ f16 1 9144"/>
                              <a:gd name="f20" fmla="*/ f17 1 9144"/>
                              <a:gd name="f21" fmla="*/ f19 1 f15"/>
                              <a:gd name="f22" fmla="*/ f20 1 f15"/>
                              <a:gd name="f23" fmla="*/ f21 f8 1"/>
                              <a:gd name="f24" fmla="*/ f22 f8 1"/>
                              <a:gd name="f25" fmla="*/ f22 f9 1"/>
                              <a:gd name="f26" fmla="*/ f21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23" y="f26"/>
                              </a:cxn>
                              <a:cxn ang="f18">
                                <a:pos x="f24" y="f26"/>
                              </a:cxn>
                              <a:cxn ang="f18">
                                <a:pos x="f24" y="f25"/>
                              </a:cxn>
                              <a:cxn ang="f18">
                                <a:pos x="f23" y="f25"/>
                              </a:cxn>
                              <a:cxn ang="f18">
                                <a:pos x="f23" y="f26"/>
                              </a:cxn>
                            </a:cxnLst>
                            <a:rect l="f23" t="f26" r="f24" b="f25"/>
                            <a:pathLst>
                              <a:path w="9144" h="914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58845285" name="Rectangle 25"/>
                        <wps:cNvSpPr/>
                        <wps:spPr>
                          <a:xfrm>
                            <a:off x="6211592" y="872886"/>
                            <a:ext cx="59298" cy="26249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C315F27" w14:textId="77777777" w:rsidR="004A04B1" w:rsidRDefault="00000000">
                              <w:pPr>
                                <w:spacing w:line="254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D33B5" id="Группа 4" o:spid="_x0000_s1026" style="width:618.05pt;height:89.4pt;mso-position-horizontal-relative:char;mso-position-vertical-relative:line" coordsize="78492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517;height:9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">
                  <v:imagedata r:id="rId9" o:title=""/>
                </v:shape>
                <v:rect id="Rectangle 8" o:spid="_x0000_s1028" style="position:absolute;left:12881;top:1749;width:6391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" filled="f" stroked="f">
                  <v:textbox inset="0,0,0,0">
                    <w:txbxContent>
                      <w:p w14:paraId="5F6C5F1A" w14:textId="77777777" w:rsidR="004A04B1" w:rsidRDefault="00000000">
                        <w:pPr>
                          <w:spacing w:line="254" w:lineRule="auto"/>
                        </w:pPr>
                        <w:r>
                          <w:rPr>
                            <w:sz w:val="36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rect>
                <v:rect id="Rectangle 9" o:spid="_x0000_s1029" style="position:absolute;left:60957;top:174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" filled="f" stroked="f">
                  <v:textbox inset="0,0,0,0">
                    <w:txbxContent>
                      <w:p w14:paraId="3D252C28" w14:textId="77777777" w:rsidR="004A04B1" w:rsidRDefault="00000000">
                        <w:pPr>
                          <w:spacing w:line="254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2958;top:5438;width:6553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" filled="f" stroked="f">
                  <v:textbox inset="0,0,0,0">
                    <w:txbxContent>
                      <w:p w14:paraId="02C6682C" w14:textId="77777777" w:rsidR="004A04B1" w:rsidRDefault="00000000">
                        <w:pPr>
                          <w:spacing w:line="254" w:lineRule="auto"/>
                        </w:pPr>
                        <w:r>
                          <w:t>НАЦИОНАЛЬНЫЙ ИССЛЕДОВАТЕЛЬСКИЙ УНИВЕРСИТЕТ</w:t>
                        </w:r>
                      </w:p>
                    </w:txbxContent>
                  </v:textbox>
                </v:rect>
                <v:rect id="Rectangle 11" o:spid="_x0000_s1031" style="position:absolute;left:61566;top:52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" filled="f" stroked="f">
                  <v:textbox inset="0,0,0,0">
                    <w:txbxContent>
                      <w:p w14:paraId="104256FE" w14:textId="77777777" w:rsidR="004A04B1" w:rsidRDefault="00000000">
                        <w:pPr>
                          <w:spacing w:line="254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200" o:spid="_x0000_s1032" style="position:absolute;left:9466;top:9905;width:52634;height:91;visibility:visible;mso-wrap-style:square;v-text-anchor:top" coordsize="52635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" path="m,l5263515,r,9144l,9144,,e" filled="f" stroked="f">
                  <v:path arrowok="t" o:connecttype="custom" o:connectlocs="2631712,0;5263423,4549;2631712,9098;0,4549;0,0;5263423,0;5263423,9098;0,9098;0,0" o:connectangles="270,0,90,180,0,0,0,0,0" textboxrect="0,0,5263515,9144"/>
                </v:shape>
                <v:shape id="Shape 13201" o:spid="_x0000_s1033" style="position:absolute;left:9468;top:9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" path="m,l9144,r,9144l,9144,,e" filled="f" stroked="f">
                  <v:path arrowok="t" o:connecttype="custom" o:connectlocs="4549,0;9098,4549;4549,9098;0,4549;0,0;9098,0;9098,9098;0,9098;0,0" o:connectangles="270,0,90,180,0,0,0,0,0" textboxrect="0,0,9144,9144"/>
                </v:shape>
                <v:shape id="Shape 13202" o:spid="_x0000_s1034" style="position:absolute;left:9498;top:9905;width:52585;height:91;visibility:visible;mso-wrap-style:square;v-text-anchor:top" coordsize="5258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" path="m,l5258689,r,9144l,9144,,e" filled="f" stroked="f">
                  <v:path arrowok="t" o:connecttype="custom" o:connectlocs="2629261,0;5258522,4549;2629261,9098;0,4549;0,0;5258522,0;5258522,9098;0,9098;0,0" o:connectangles="270,0,90,180,0,0,0,0,0" textboxrect="0,0,5258689,9144"/>
                </v:shape>
                <v:shape id="Shape 13203" o:spid="_x0000_s1035" style="position:absolute;left:62084;top:990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" path="m,l9144,r,9144l,9144,,e" filled="f" stroked="f">
                  <v:path arrowok="t" o:connecttype="custom" o:connectlocs="4599,0;9198,4549;4599,9098;0,4549;0,0;9198,0;9198,9098;0,9098;0,0" o:connectangles="270,0,90,180,0,0,0,0,0" textboxrect="0,0,9144,9144"/>
                </v:shape>
                <v:shape id="Shape 13204" o:spid="_x0000_s1036" style="position:absolute;left:9468;top:993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" path="m,l9144,r,9144l,9144,,e" filled="f" stroked="f">
                  <v:path arrowok="t" o:connecttype="custom" o:connectlocs="4549,0;9098,4599;4549,9198;0,4599;0,0;9098,0;9098,9198;0,9198;0,0" o:connectangles="270,0,90,180,0,0,0,0,0" textboxrect="0,0,9144,9144"/>
                </v:shape>
                <v:shape id="Shape 13205" o:spid="_x0000_s1037" style="position:absolute;left:62084;top:993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" path="m,l9144,r,9144l,9144,,e" filled="f" stroked="f">
                  <v:path arrowok="t" o:connecttype="custom" o:connectlocs="4599,0;9198,4599;4599,9198;0,4599;0,0;9198,0;9198,9198;0,9198;0,0" o:connectangles="270,0,90,180,0,0,0,0,0" textboxrect="0,0,9144,9144"/>
                </v:shape>
                <v:shape id="Shape 13206" o:spid="_x0000_s1038" style="position:absolute;left:9468;top:99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" path="m,l9144,r,9144l,9144,,e" filled="f" stroked="f">
                  <v:path arrowok="t" o:connecttype="custom" o:connectlocs="4549,0;9098,4549;4549,9098;0,4549;0,0;9098,0;9098,9098;0,9098;0,0" o:connectangles="270,0,90,180,0,0,0,0,0" textboxrect="0,0,9144,9144"/>
                </v:shape>
                <v:shape id="Shape 13207" o:spid="_x0000_s1039" style="position:absolute;left:9498;top:9966;width:52585;height:91;visibility:visible;mso-wrap-style:square;v-text-anchor:top" coordsize="5258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" path="m,l5258689,r,9144l,9144,,e" filled="f" stroked="f">
                  <v:path arrowok="t" o:connecttype="custom" o:connectlocs="2629261,0;5258522,4549;2629261,9098;0,4549;0,0;5258522,0;5258522,9098;0,9098;0,0" o:connectangles="270,0,90,180,0,0,0,0,0" textboxrect="0,0,5258689,9144"/>
                </v:shape>
                <v:shape id="Shape 13208" o:spid="_x0000_s1040" style="position:absolute;left:62084;top:99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" path="m,l9144,r,9144l,9144,,e" filled="f" stroked="f">
                  <v:path arrowok="t" o:connecttype="custom" o:connectlocs="4599,0;9198,4549;4599,9098;0,4549;0,0;9198,0;9198,9098;0,9098;0,0" o:connectangles="270,0,90,180,0,0,0,0,0" textboxrect="0,0,9144,9144"/>
                </v:shape>
                <v:rect id="Rectangle 25" o:spid="_x0000_s1041" style="position:absolute;left:62115;top:87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" filled="f" stroked="f">
                  <v:textbox inset="0,0,0,0">
                    <w:txbxContent>
                      <w:p w14:paraId="6C315F27" w14:textId="77777777" w:rsidR="004A04B1" w:rsidRDefault="00000000">
                        <w:pPr>
                          <w:spacing w:line="254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4BCD03" w14:textId="77777777" w:rsidR="004A04B1" w:rsidRDefault="00000000">
      <w:pPr>
        <w:spacing w:after="185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Институт №3 – «Системы управления, информатика и электроэнергетика»</w:t>
      </w:r>
    </w:p>
    <w:p w14:paraId="7C04DA4E" w14:textId="77777777" w:rsidR="004A04B1" w:rsidRDefault="00000000">
      <w:pPr>
        <w:spacing w:after="118" w:line="266" w:lineRule="auto"/>
        <w:ind w:hanging="1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Кафедра 307 – «Цифровые технологии и информационные системы»</w:t>
      </w:r>
    </w:p>
    <w:p w14:paraId="6137E9F4" w14:textId="77777777" w:rsidR="004A04B1" w:rsidRDefault="00000000">
      <w:pPr>
        <w:spacing w:after="1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39172D27" w14:textId="77777777" w:rsidR="004A04B1" w:rsidRDefault="00000000">
      <w:pPr>
        <w:spacing w:after="1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492C0024" w14:textId="77777777" w:rsidR="004A04B1" w:rsidRDefault="004A04B1">
      <w:pPr>
        <w:spacing w:after="18"/>
        <w:rPr>
          <w:rFonts w:eastAsia="Times New Roman"/>
          <w:color w:val="000000"/>
          <w:lang w:eastAsia="ru-RU"/>
        </w:rPr>
      </w:pPr>
    </w:p>
    <w:p w14:paraId="380E5027" w14:textId="77777777" w:rsidR="004A04B1" w:rsidRDefault="00000000">
      <w:pPr>
        <w:spacing w:after="4" w:line="398" w:lineRule="auto"/>
        <w:jc w:val="center"/>
        <w:rPr>
          <w:rFonts w:eastAsia="Times New Roman"/>
          <w:color w:val="000000"/>
          <w:sz w:val="32"/>
          <w:lang w:eastAsia="ru-RU"/>
        </w:rPr>
      </w:pPr>
      <w:r>
        <w:rPr>
          <w:rFonts w:eastAsia="Times New Roman"/>
          <w:color w:val="000000"/>
          <w:sz w:val="32"/>
          <w:lang w:eastAsia="ru-RU"/>
        </w:rPr>
        <w:t>Техническое задание по предмету</w:t>
      </w:r>
    </w:p>
    <w:p w14:paraId="1825B14D" w14:textId="77777777" w:rsidR="004A04B1" w:rsidRDefault="00000000">
      <w:pPr>
        <w:spacing w:after="4" w:line="398" w:lineRule="auto"/>
        <w:jc w:val="center"/>
        <w:rPr>
          <w:rFonts w:eastAsia="Times New Roman"/>
          <w:color w:val="000000"/>
          <w:sz w:val="32"/>
          <w:lang w:eastAsia="ru-RU"/>
        </w:rPr>
      </w:pPr>
      <w:r>
        <w:rPr>
          <w:rFonts w:eastAsia="Times New Roman"/>
          <w:color w:val="000000"/>
          <w:sz w:val="32"/>
          <w:lang w:eastAsia="ru-RU"/>
        </w:rPr>
        <w:t xml:space="preserve">«Инструментальные средства информационных систем» </w:t>
      </w:r>
    </w:p>
    <w:p w14:paraId="790F953C" w14:textId="77777777" w:rsidR="004A04B1" w:rsidRDefault="00000000">
      <w:pPr>
        <w:spacing w:after="21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3360A4C9" w14:textId="5AA31B72" w:rsidR="004A04B1" w:rsidRDefault="00000000" w:rsidP="0012429C">
      <w:pPr>
        <w:spacing w:after="69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Исполнители, студенты группы М3О-312Б-22 </w:t>
      </w:r>
    </w:p>
    <w:p w14:paraId="1D9E94A7" w14:textId="6DB70D8B" w:rsidR="004A04B1" w:rsidRDefault="0012429C">
      <w:pPr>
        <w:spacing w:after="4" w:line="266" w:lineRule="auto"/>
        <w:ind w:left="10" w:right="30" w:hanging="1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Антонов</w:t>
      </w:r>
      <w:r w:rsidR="00000000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="00000000"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>А</w:t>
      </w:r>
      <w:r w:rsidR="00000000">
        <w:rPr>
          <w:rFonts w:eastAsia="Times New Roman"/>
          <w:color w:val="000000"/>
          <w:lang w:eastAsia="ru-RU"/>
        </w:rPr>
        <w:t>.</w:t>
      </w:r>
    </w:p>
    <w:p w14:paraId="67B99824" w14:textId="77777777" w:rsidR="004A04B1" w:rsidRDefault="00000000">
      <w:pPr>
        <w:spacing w:after="58"/>
        <w:ind w:left="3970"/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81A3C2" wp14:editId="6573FD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89763" cy="9628"/>
                <wp:effectExtent l="0" t="0" r="0" b="0"/>
                <wp:wrapSquare wrapText="bothSides"/>
                <wp:docPr id="811695159" name="Групп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96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890014"/>
                            <a:gd name="f7" fmla="val 9144"/>
                            <a:gd name="f8" fmla="+- 0 0 -90"/>
                            <a:gd name="f9" fmla="*/ f3 1 1890014"/>
                            <a:gd name="f10" fmla="*/ f4 1 9144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1890014"/>
                            <a:gd name="f19" fmla="*/ f15 1 9144"/>
                            <a:gd name="f20" fmla="*/ 0 f16 1"/>
                            <a:gd name="f21" fmla="*/ 0 f15 1"/>
                            <a:gd name="f22" fmla="*/ 1890014 f16 1"/>
                            <a:gd name="f23" fmla="*/ 9144 f15 1"/>
                            <a:gd name="f24" fmla="+- f17 0 f1"/>
                            <a:gd name="f25" fmla="*/ f20 1 1890014"/>
                            <a:gd name="f26" fmla="*/ f21 1 9144"/>
                            <a:gd name="f27" fmla="*/ f22 1 1890014"/>
                            <a:gd name="f28" fmla="*/ f23 1 9144"/>
                            <a:gd name="f29" fmla="*/ f25 1 f18"/>
                            <a:gd name="f30" fmla="*/ f26 1 f19"/>
                            <a:gd name="f31" fmla="*/ f27 1 f18"/>
                            <a:gd name="f32" fmla="*/ f28 1 f19"/>
                            <a:gd name="f33" fmla="*/ f29 f9 1"/>
                            <a:gd name="f34" fmla="*/ f31 f9 1"/>
                            <a:gd name="f35" fmla="*/ f32 f10 1"/>
                            <a:gd name="f36" fmla="*/ f3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3" y="f36"/>
                            </a:cxn>
                            <a:cxn ang="f24">
                              <a:pos x="f34" y="f36"/>
                            </a:cxn>
                            <a:cxn ang="f24">
                              <a:pos x="f34" y="f35"/>
                            </a:cxn>
                            <a:cxn ang="f24">
                              <a:pos x="f33" y="f35"/>
                            </a:cxn>
                            <a:cxn ang="f24">
                              <a:pos x="f33" y="f36"/>
                            </a:cxn>
                          </a:cxnLst>
                          <a:rect l="f33" t="f36" r="f34" b="f35"/>
                          <a:pathLst>
                            <a:path w="1890014" h="9144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7D335D3" id="Группа 3" o:spid="_x0000_s1026" style="position:absolute;margin-left:0;margin-top:0;width:148.8pt;height: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001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" path="m,l1890014,r,9144l,9144,,e" filled="f" stroked="f">
                <v:path arrowok="t" o:connecttype="custom" o:connectlocs="944882,0;1889763,4814;944882,9628;0,4814;0,0;1889763,0;1889763,9628;0,9628;0,0" o:connectangles="270,0,90,180,0,0,0,0,0" textboxrect="0,0,1890014,9144"/>
                <w10:wrap type="square"/>
              </v:shape>
            </w:pict>
          </mc:Fallback>
        </mc:AlternateContent>
      </w:r>
    </w:p>
    <w:p w14:paraId="560E963C" w14:textId="77777777" w:rsidR="004A04B1" w:rsidRDefault="00000000">
      <w:pPr>
        <w:tabs>
          <w:tab w:val="center" w:pos="5459"/>
          <w:tab w:val="center" w:pos="7230"/>
        </w:tabs>
        <w:spacing w:after="246" w:line="26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ab/>
        <w:t>(подпись, дата)</w:t>
      </w:r>
    </w:p>
    <w:p w14:paraId="08A670FD" w14:textId="028AAA03" w:rsidR="004A04B1" w:rsidRDefault="0012429C">
      <w:pPr>
        <w:spacing w:after="4" w:line="266" w:lineRule="auto"/>
        <w:ind w:left="10" w:right="30" w:hanging="10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Заболотнов</w:t>
      </w:r>
      <w:proofErr w:type="spellEnd"/>
      <w:r w:rsidR="00000000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С</w:t>
      </w:r>
      <w:r w:rsidR="00000000"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>К</w:t>
      </w:r>
      <w:r w:rsidR="00000000">
        <w:rPr>
          <w:rFonts w:eastAsia="Times New Roman"/>
          <w:color w:val="000000"/>
          <w:lang w:eastAsia="ru-RU"/>
        </w:rPr>
        <w:t>.</w:t>
      </w:r>
    </w:p>
    <w:p w14:paraId="744950AE" w14:textId="77777777" w:rsidR="004A04B1" w:rsidRDefault="00000000">
      <w:pPr>
        <w:spacing w:after="58"/>
        <w:ind w:left="3970"/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CD3909" wp14:editId="3511EC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89763" cy="9628"/>
                <wp:effectExtent l="0" t="0" r="0" b="0"/>
                <wp:wrapSquare wrapText="bothSides"/>
                <wp:docPr id="434012357" name="Групп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96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890014"/>
                            <a:gd name="f7" fmla="val 9144"/>
                            <a:gd name="f8" fmla="+- 0 0 -90"/>
                            <a:gd name="f9" fmla="*/ f3 1 1890014"/>
                            <a:gd name="f10" fmla="*/ f4 1 9144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1890014"/>
                            <a:gd name="f19" fmla="*/ f15 1 9144"/>
                            <a:gd name="f20" fmla="*/ 0 f16 1"/>
                            <a:gd name="f21" fmla="*/ 0 f15 1"/>
                            <a:gd name="f22" fmla="*/ 1890014 f16 1"/>
                            <a:gd name="f23" fmla="*/ 9144 f15 1"/>
                            <a:gd name="f24" fmla="+- f17 0 f1"/>
                            <a:gd name="f25" fmla="*/ f20 1 1890014"/>
                            <a:gd name="f26" fmla="*/ f21 1 9144"/>
                            <a:gd name="f27" fmla="*/ f22 1 1890014"/>
                            <a:gd name="f28" fmla="*/ f23 1 9144"/>
                            <a:gd name="f29" fmla="*/ f25 1 f18"/>
                            <a:gd name="f30" fmla="*/ f26 1 f19"/>
                            <a:gd name="f31" fmla="*/ f27 1 f18"/>
                            <a:gd name="f32" fmla="*/ f28 1 f19"/>
                            <a:gd name="f33" fmla="*/ f29 f9 1"/>
                            <a:gd name="f34" fmla="*/ f31 f9 1"/>
                            <a:gd name="f35" fmla="*/ f32 f10 1"/>
                            <a:gd name="f36" fmla="*/ f3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3" y="f36"/>
                            </a:cxn>
                            <a:cxn ang="f24">
                              <a:pos x="f34" y="f36"/>
                            </a:cxn>
                            <a:cxn ang="f24">
                              <a:pos x="f34" y="f35"/>
                            </a:cxn>
                            <a:cxn ang="f24">
                              <a:pos x="f33" y="f35"/>
                            </a:cxn>
                            <a:cxn ang="f24">
                              <a:pos x="f33" y="f36"/>
                            </a:cxn>
                          </a:cxnLst>
                          <a:rect l="f33" t="f36" r="f34" b="f35"/>
                          <a:pathLst>
                            <a:path w="1890014" h="9144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4481165" id="Группа 2" o:spid="_x0000_s1026" style="position:absolute;margin-left:0;margin-top:0;width:148.8pt;height: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001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" path="m,l1890014,r,9144l,9144,,e" filled="f" stroked="f">
                <v:path arrowok="t" o:connecttype="custom" o:connectlocs="944882,0;1889763,4814;944882,9628;0,4814;0,0;1889763,0;1889763,9628;0,9628;0,0" o:connectangles="270,0,90,180,0,0,0,0,0" textboxrect="0,0,1890014,9144"/>
                <w10:wrap type="square"/>
              </v:shape>
            </w:pict>
          </mc:Fallback>
        </mc:AlternateContent>
      </w:r>
    </w:p>
    <w:p w14:paraId="3BA91AF2" w14:textId="77777777" w:rsidR="004A04B1" w:rsidRDefault="00000000">
      <w:pPr>
        <w:tabs>
          <w:tab w:val="center" w:pos="5459"/>
          <w:tab w:val="center" w:pos="7230"/>
        </w:tabs>
        <w:spacing w:after="246" w:line="266" w:lineRule="auto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ab/>
        <w:t>(подпись, дата)</w:t>
      </w:r>
      <w:r>
        <w:rPr>
          <w:rFonts w:eastAsia="Times New Roman"/>
          <w:color w:val="000000"/>
          <w:lang w:eastAsia="ru-RU"/>
        </w:rPr>
        <w:tab/>
        <w:t xml:space="preserve"> </w:t>
      </w:r>
    </w:p>
    <w:p w14:paraId="146251B6" w14:textId="5E92381D" w:rsidR="0012429C" w:rsidRDefault="0012429C" w:rsidP="0012429C">
      <w:pPr>
        <w:tabs>
          <w:tab w:val="center" w:pos="5459"/>
          <w:tab w:val="center" w:pos="7230"/>
        </w:tabs>
        <w:spacing w:after="246" w:line="266" w:lineRule="auto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Синицин А. А.</w:t>
      </w:r>
    </w:p>
    <w:p w14:paraId="7E8F9822" w14:textId="10C31D6A" w:rsidR="0012429C" w:rsidRPr="0012429C" w:rsidRDefault="0012429C">
      <w:pPr>
        <w:tabs>
          <w:tab w:val="center" w:pos="5459"/>
          <w:tab w:val="center" w:pos="7230"/>
        </w:tabs>
        <w:spacing w:after="246" w:line="26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  <w:t>(подпись, дата)</w:t>
      </w:r>
    </w:p>
    <w:p w14:paraId="617B99F1" w14:textId="77777777" w:rsidR="004A04B1" w:rsidRDefault="00000000" w:rsidP="0012429C">
      <w:pPr>
        <w:tabs>
          <w:tab w:val="center" w:pos="5459"/>
          <w:tab w:val="center" w:pos="7230"/>
        </w:tabs>
        <w:spacing w:after="246" w:line="266" w:lineRule="auto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Руководитель, Максимов А. Н. </w:t>
      </w:r>
    </w:p>
    <w:p w14:paraId="5DCD9F32" w14:textId="77777777" w:rsidR="004A04B1" w:rsidRDefault="00000000">
      <w:pPr>
        <w:spacing w:after="56"/>
        <w:ind w:left="3970"/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BD2371" wp14:editId="720559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89763" cy="9628"/>
                <wp:effectExtent l="0" t="0" r="0" b="0"/>
                <wp:wrapSquare wrapText="bothSides"/>
                <wp:docPr id="710833141" name="Групп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96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890014"/>
                            <a:gd name="f7" fmla="val 9144"/>
                            <a:gd name="f8" fmla="+- 0 0 -90"/>
                            <a:gd name="f9" fmla="*/ f3 1 1890014"/>
                            <a:gd name="f10" fmla="*/ f4 1 9144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1890014"/>
                            <a:gd name="f19" fmla="*/ f15 1 9144"/>
                            <a:gd name="f20" fmla="*/ 0 f16 1"/>
                            <a:gd name="f21" fmla="*/ 0 f15 1"/>
                            <a:gd name="f22" fmla="*/ 1890014 f16 1"/>
                            <a:gd name="f23" fmla="*/ 9144 f15 1"/>
                            <a:gd name="f24" fmla="+- f17 0 f1"/>
                            <a:gd name="f25" fmla="*/ f20 1 1890014"/>
                            <a:gd name="f26" fmla="*/ f21 1 9144"/>
                            <a:gd name="f27" fmla="*/ f22 1 1890014"/>
                            <a:gd name="f28" fmla="*/ f23 1 9144"/>
                            <a:gd name="f29" fmla="*/ f25 1 f18"/>
                            <a:gd name="f30" fmla="*/ f26 1 f19"/>
                            <a:gd name="f31" fmla="*/ f27 1 f18"/>
                            <a:gd name="f32" fmla="*/ f28 1 f19"/>
                            <a:gd name="f33" fmla="*/ f29 f9 1"/>
                            <a:gd name="f34" fmla="*/ f31 f9 1"/>
                            <a:gd name="f35" fmla="*/ f32 f10 1"/>
                            <a:gd name="f36" fmla="*/ f3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3" y="f36"/>
                            </a:cxn>
                            <a:cxn ang="f24">
                              <a:pos x="f34" y="f36"/>
                            </a:cxn>
                            <a:cxn ang="f24">
                              <a:pos x="f34" y="f35"/>
                            </a:cxn>
                            <a:cxn ang="f24">
                              <a:pos x="f33" y="f35"/>
                            </a:cxn>
                            <a:cxn ang="f24">
                              <a:pos x="f33" y="f36"/>
                            </a:cxn>
                          </a:cxnLst>
                          <a:rect l="f33" t="f36" r="f34" b="f35"/>
                          <a:pathLst>
                            <a:path w="1890014" h="9144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AA1B028" id="Группа 1" o:spid="_x0000_s1026" style="position:absolute;margin-left:0;margin-top:0;width:148.8pt;height: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001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" path="m,l1890014,r,9144l,9144,,e" filled="f" stroked="f">
                <v:path arrowok="t" o:connecttype="custom" o:connectlocs="944882,0;1889763,4814;944882,9628;0,4814;0,0;1889763,0;1889763,9628;0,9628;0,0" o:connectangles="270,0,90,180,0,0,0,0,0" textboxrect="0,0,1890014,9144"/>
                <w10:wrap type="square"/>
              </v:shape>
            </w:pict>
          </mc:Fallback>
        </mc:AlternateContent>
      </w:r>
    </w:p>
    <w:p w14:paraId="3461298A" w14:textId="77777777" w:rsidR="004A04B1" w:rsidRDefault="00000000">
      <w:pPr>
        <w:tabs>
          <w:tab w:val="center" w:pos="5459"/>
          <w:tab w:val="center" w:pos="7230"/>
        </w:tabs>
        <w:spacing w:after="197" w:line="26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ab/>
        <w:t xml:space="preserve">(подпись, дата) </w:t>
      </w:r>
      <w:r>
        <w:rPr>
          <w:rFonts w:eastAsia="Times New Roman"/>
          <w:color w:val="000000"/>
          <w:lang w:eastAsia="ru-RU"/>
        </w:rPr>
        <w:tab/>
        <w:t xml:space="preserve"> </w:t>
      </w:r>
    </w:p>
    <w:p w14:paraId="659D25BE" w14:textId="77777777" w:rsidR="0012429C" w:rsidRDefault="0012429C">
      <w:pPr>
        <w:tabs>
          <w:tab w:val="center" w:pos="5459"/>
          <w:tab w:val="center" w:pos="7230"/>
        </w:tabs>
        <w:spacing w:after="197" w:line="266" w:lineRule="auto"/>
        <w:rPr>
          <w:rFonts w:eastAsia="Times New Roman"/>
          <w:color w:val="000000"/>
          <w:lang w:eastAsia="ru-RU"/>
        </w:rPr>
      </w:pPr>
    </w:p>
    <w:p w14:paraId="06D351F6" w14:textId="77777777" w:rsidR="004A04B1" w:rsidRDefault="00000000">
      <w:pPr>
        <w:spacing w:after="18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Москва 2024</w:t>
      </w:r>
    </w:p>
    <w:sdt>
      <w:sdtPr>
        <w:id w:val="-1691903271"/>
        <w:docPartObj>
          <w:docPartGallery w:val="Table of Contents"/>
          <w:docPartUnique/>
        </w:docPartObj>
      </w:sdtPr>
      <w:sdtEndPr>
        <w:rPr>
          <w:rFonts w:eastAsia="Aptos" w:cs="Times New Roman"/>
          <w:b/>
          <w:bCs/>
          <w:kern w:val="3"/>
          <w:sz w:val="28"/>
          <w:szCs w:val="24"/>
          <w:lang w:eastAsia="en-US"/>
        </w:rPr>
      </w:sdtEndPr>
      <w:sdtContent>
        <w:p w14:paraId="1AF2E3CC" w14:textId="0F9AAF4B" w:rsidR="008A6046" w:rsidRDefault="008A6046">
          <w:pPr>
            <w:pStyle w:val="ad"/>
          </w:pPr>
          <w:r>
            <w:t>Содержание</w:t>
          </w:r>
        </w:p>
        <w:p w14:paraId="74D4FB24" w14:textId="16F2ECB1" w:rsidR="008A6046" w:rsidRDefault="008A604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65931" w:history="1">
            <w:r w:rsidRPr="00203CB1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8A04" w14:textId="0BE21401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2" w:history="1">
            <w:r w:rsidRPr="00203CB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91B2" w14:textId="2CDA4848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3" w:history="1">
            <w:r w:rsidRPr="00203CB1">
              <w:rPr>
                <w:rStyle w:val="a9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3621" w14:textId="10C52F31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4" w:history="1">
            <w:r w:rsidRPr="00203CB1">
              <w:rPr>
                <w:rStyle w:val="a9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4903" w14:textId="5D3C6EA5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5" w:history="1">
            <w:r w:rsidRPr="00203CB1">
              <w:rPr>
                <w:rStyle w:val="a9"/>
                <w:noProof/>
              </w:rPr>
              <w:t>Требования к программе 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B455" w14:textId="604CA9F6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6" w:history="1">
            <w:r w:rsidRPr="00203CB1">
              <w:rPr>
                <w:rStyle w:val="a9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FC38" w14:textId="11DDC319" w:rsidR="008A6046" w:rsidRDefault="008A6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7" w:history="1">
            <w:r w:rsidRPr="00203CB1">
              <w:rPr>
                <w:rStyle w:val="a9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B3EE" w14:textId="57EE1A16" w:rsidR="008A6046" w:rsidRDefault="008A604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8" w:history="1">
            <w:r w:rsidRPr="00203CB1">
              <w:rPr>
                <w:rStyle w:val="a9"/>
                <w:noProof/>
              </w:rPr>
              <w:t>Перечень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8528" w14:textId="476BABAD" w:rsidR="008A6046" w:rsidRDefault="008A604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865939" w:history="1">
            <w:r w:rsidRPr="00203CB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D7DB" w14:textId="7E88253F" w:rsidR="008A6046" w:rsidRDefault="008A6046">
          <w:r>
            <w:rPr>
              <w:b/>
              <w:bCs/>
            </w:rPr>
            <w:fldChar w:fldCharType="end"/>
          </w:r>
        </w:p>
      </w:sdtContent>
    </w:sdt>
    <w:p w14:paraId="05A5B88A" w14:textId="77777777" w:rsidR="008A6046" w:rsidRPr="008A6046" w:rsidRDefault="008A6046" w:rsidP="008A6046">
      <w:pPr>
        <w:rPr>
          <w:lang w:eastAsia="ru-RU"/>
        </w:rPr>
      </w:pPr>
    </w:p>
    <w:p w14:paraId="65CAAC78" w14:textId="77777777" w:rsidR="004A04B1" w:rsidRDefault="00000000">
      <w:pPr>
        <w:pStyle w:val="1"/>
        <w:pageBreakBefore/>
      </w:pPr>
      <w:bookmarkStart w:id="0" w:name="_Toc182601132"/>
      <w:bookmarkStart w:id="1" w:name="_Toc183865931"/>
      <w:r>
        <w:lastRenderedPageBreak/>
        <w:t>Техническое задание</w:t>
      </w:r>
      <w:bookmarkEnd w:id="0"/>
      <w:bookmarkEnd w:id="1"/>
    </w:p>
    <w:p w14:paraId="2B476A76" w14:textId="77777777" w:rsidR="004A04B1" w:rsidRDefault="00000000">
      <w:pPr>
        <w:pStyle w:val="2"/>
      </w:pPr>
      <w:bookmarkStart w:id="2" w:name="_Toc182601133"/>
      <w:bookmarkStart w:id="3" w:name="_Toc183865932"/>
      <w:r>
        <w:t>Введение</w:t>
      </w:r>
      <w:bookmarkEnd w:id="2"/>
      <w:bookmarkEnd w:id="3"/>
    </w:p>
    <w:p w14:paraId="6DCBF5CC" w14:textId="77777777" w:rsidR="004A04B1" w:rsidRDefault="00000000">
      <w:bookmarkStart w:id="4" w:name="_Toc182601134"/>
      <w:r>
        <w:t>Целью данного проекта является разработка интегрированной среды разработки (IDE) для работы с проектами, аналогичными 4diac IDE. IDE должна поддерживать загрузку проектов, отображение графов, загрузку проектов в среду выполнения 4diac FORTE и генерацию типичных программ.</w:t>
      </w:r>
    </w:p>
    <w:p w14:paraId="44A19782" w14:textId="77777777" w:rsidR="004A04B1" w:rsidRDefault="00000000">
      <w:pPr>
        <w:pStyle w:val="2"/>
      </w:pPr>
      <w:bookmarkStart w:id="5" w:name="_Toc183865933"/>
      <w:r>
        <w:t>Основание для разработки</w:t>
      </w:r>
      <w:bookmarkEnd w:id="4"/>
      <w:bookmarkEnd w:id="5"/>
    </w:p>
    <w:p w14:paraId="063E2E92" w14:textId="77777777" w:rsidR="004A04B1" w:rsidRDefault="00000000" w:rsidP="0012429C">
      <w:bookmarkStart w:id="6" w:name="_Toc182601135"/>
      <w:r>
        <w:t>Разработка IDE для работы с проектами 4diac необходима для упрощения процесса создания, управления и выполнения информационных систем. Существующие решения могут быть ограничены в функциональности или сложны в использовании, что требует создания более удобного и функционального инструмента.</w:t>
      </w:r>
    </w:p>
    <w:p w14:paraId="1A8D5070" w14:textId="77777777" w:rsidR="004A04B1" w:rsidRDefault="00000000">
      <w:pPr>
        <w:pStyle w:val="2"/>
      </w:pPr>
      <w:bookmarkStart w:id="7" w:name="_Toc183865934"/>
      <w:r>
        <w:t>Назначение разработки</w:t>
      </w:r>
      <w:bookmarkEnd w:id="6"/>
      <w:bookmarkEnd w:id="7"/>
      <w:r>
        <w:t> </w:t>
      </w:r>
    </w:p>
    <w:p w14:paraId="3A539169" w14:textId="77777777" w:rsidR="004A04B1" w:rsidRDefault="00000000" w:rsidP="0012429C">
      <w:bookmarkStart w:id="8" w:name="_Toc182601136"/>
      <w:r>
        <w:t>Назначением разработки является создание в учебных целях упрощенной версии 4diac — открытой платформы для разработки и реализации распределенных систем автоматизации промышленных процессов. Она основана на стандартах IEC 61499, которые описывают архитектуру и подходы к разработке программного обеспечения для автоматизации.</w:t>
      </w:r>
    </w:p>
    <w:p w14:paraId="32FE2FE1" w14:textId="77777777" w:rsidR="004A04B1" w:rsidRDefault="00000000">
      <w:pPr>
        <w:pStyle w:val="2"/>
      </w:pPr>
      <w:bookmarkStart w:id="9" w:name="_Toc183865935"/>
      <w:r>
        <w:t>Требования к программе и программному изделию</w:t>
      </w:r>
      <w:bookmarkEnd w:id="8"/>
      <w:bookmarkEnd w:id="9"/>
    </w:p>
    <w:p w14:paraId="5C7F9032" w14:textId="77777777" w:rsidR="004A04B1" w:rsidRDefault="00000000" w:rsidP="0012429C">
      <w:pPr>
        <w:pStyle w:val="a5"/>
        <w:numPr>
          <w:ilvl w:val="0"/>
          <w:numId w:val="5"/>
        </w:numPr>
      </w:pPr>
      <w:bookmarkStart w:id="10" w:name="_Toc182601137"/>
      <w:r>
        <w:t>Требования к функциональным характеристикам</w:t>
      </w:r>
      <w:bookmarkEnd w:id="10"/>
    </w:p>
    <w:p w14:paraId="24CBB69E" w14:textId="77777777" w:rsidR="004A04B1" w:rsidRDefault="00000000" w:rsidP="0012429C">
      <w:pPr>
        <w:pStyle w:val="a5"/>
        <w:numPr>
          <w:ilvl w:val="0"/>
          <w:numId w:val="4"/>
        </w:numPr>
      </w:pPr>
      <w:bookmarkStart w:id="11" w:name="_Toc182601138"/>
      <w:r>
        <w:t>**Загрузка файла проекта (</w:t>
      </w:r>
      <w:proofErr w:type="spellStart"/>
      <w:r>
        <w:t>sys</w:t>
      </w:r>
      <w:proofErr w:type="spellEnd"/>
      <w:r>
        <w:t xml:space="preserve"> - </w:t>
      </w:r>
      <w:proofErr w:type="spellStart"/>
      <w:r>
        <w:t>xml</w:t>
      </w:r>
      <w:proofErr w:type="spellEnd"/>
      <w:r>
        <w:t xml:space="preserve"> файл) - </w:t>
      </w:r>
      <w:r w:rsidRPr="0012429C">
        <w:rPr>
          <w:i/>
          <w:iCs/>
        </w:rPr>
        <w:t>High</w:t>
      </w:r>
    </w:p>
    <w:p w14:paraId="362986D1" w14:textId="77777777" w:rsidR="004A04B1" w:rsidRDefault="00000000" w:rsidP="0012429C">
      <w:pPr>
        <w:pStyle w:val="a5"/>
        <w:numPr>
          <w:ilvl w:val="0"/>
          <w:numId w:val="4"/>
        </w:numPr>
      </w:pPr>
      <w:r>
        <w:t>Поддержка загрузки XML-файлов.</w:t>
      </w:r>
    </w:p>
    <w:p w14:paraId="7225DB56" w14:textId="77777777" w:rsidR="004A04B1" w:rsidRDefault="00000000" w:rsidP="0012429C">
      <w:pPr>
        <w:pStyle w:val="a5"/>
        <w:numPr>
          <w:ilvl w:val="0"/>
          <w:numId w:val="4"/>
        </w:numPr>
      </w:pPr>
      <w:proofErr w:type="spellStart"/>
      <w:r>
        <w:t>Парсинг</w:t>
      </w:r>
      <w:proofErr w:type="spellEnd"/>
      <w:r>
        <w:t xml:space="preserve"> XML-файла и извлечение данных проекта.</w:t>
      </w:r>
    </w:p>
    <w:p w14:paraId="315C6329" w14:textId="77777777" w:rsidR="004A04B1" w:rsidRDefault="00000000" w:rsidP="0012429C">
      <w:pPr>
        <w:pStyle w:val="a5"/>
        <w:numPr>
          <w:ilvl w:val="0"/>
          <w:numId w:val="4"/>
        </w:numPr>
      </w:pPr>
      <w:r>
        <w:t>Отображение структуры проекта в интерфейсе IDE.</w:t>
      </w:r>
    </w:p>
    <w:p w14:paraId="4054EB8B" w14:textId="77777777" w:rsidR="004A04B1" w:rsidRDefault="00000000" w:rsidP="0012429C">
      <w:pPr>
        <w:pStyle w:val="a5"/>
        <w:numPr>
          <w:ilvl w:val="0"/>
          <w:numId w:val="4"/>
        </w:numPr>
      </w:pPr>
      <w:r>
        <w:t xml:space="preserve">**Отображение графа - </w:t>
      </w:r>
      <w:proofErr w:type="spellStart"/>
      <w:r w:rsidRPr="0012429C">
        <w:rPr>
          <w:i/>
          <w:iCs/>
        </w:rPr>
        <w:t>Medium</w:t>
      </w:r>
      <w:proofErr w:type="spellEnd"/>
    </w:p>
    <w:p w14:paraId="14DD108F" w14:textId="77777777" w:rsidR="004A04B1" w:rsidRDefault="00000000" w:rsidP="0012429C">
      <w:pPr>
        <w:pStyle w:val="a5"/>
        <w:numPr>
          <w:ilvl w:val="0"/>
          <w:numId w:val="4"/>
        </w:numPr>
      </w:pPr>
      <w:r>
        <w:lastRenderedPageBreak/>
        <w:t>Визуализация графа на основе данных проекта.</w:t>
      </w:r>
    </w:p>
    <w:p w14:paraId="7FD10859" w14:textId="77777777" w:rsidR="004A04B1" w:rsidRDefault="00000000" w:rsidP="0012429C">
      <w:pPr>
        <w:pStyle w:val="a5"/>
        <w:numPr>
          <w:ilvl w:val="0"/>
          <w:numId w:val="4"/>
        </w:numPr>
      </w:pPr>
      <w:r>
        <w:t>Поддержка отображения вершин и ребер графа.</w:t>
      </w:r>
    </w:p>
    <w:p w14:paraId="113A4CB3" w14:textId="77777777" w:rsidR="004A04B1" w:rsidRDefault="00000000" w:rsidP="0012429C">
      <w:pPr>
        <w:pStyle w:val="a5"/>
        <w:numPr>
          <w:ilvl w:val="0"/>
          <w:numId w:val="4"/>
        </w:numPr>
      </w:pPr>
      <w:r>
        <w:t>Возможность навигации и масштабирования графа.</w:t>
      </w:r>
    </w:p>
    <w:p w14:paraId="049D2701" w14:textId="77777777" w:rsidR="004A04B1" w:rsidRDefault="00000000" w:rsidP="0012429C">
      <w:pPr>
        <w:pStyle w:val="a5"/>
        <w:numPr>
          <w:ilvl w:val="0"/>
          <w:numId w:val="4"/>
        </w:numPr>
      </w:pPr>
      <w:r>
        <w:t xml:space="preserve">**Загрузка в среду выполнения (4 </w:t>
      </w:r>
      <w:proofErr w:type="spellStart"/>
      <w:r>
        <w:t>diac</w:t>
      </w:r>
      <w:proofErr w:type="spellEnd"/>
      <w:r>
        <w:t xml:space="preserve"> FORTE) - </w:t>
      </w:r>
      <w:r w:rsidRPr="0012429C">
        <w:rPr>
          <w:i/>
          <w:iCs/>
        </w:rPr>
        <w:t>High</w:t>
      </w:r>
    </w:p>
    <w:p w14:paraId="1BEDF8C7" w14:textId="77777777" w:rsidR="004A04B1" w:rsidRDefault="00000000" w:rsidP="0012429C">
      <w:pPr>
        <w:pStyle w:val="a5"/>
        <w:numPr>
          <w:ilvl w:val="0"/>
          <w:numId w:val="4"/>
        </w:numPr>
      </w:pPr>
      <w:r>
        <w:t>Интеграция с 4diac FORTE для загрузки проектов.</w:t>
      </w:r>
    </w:p>
    <w:p w14:paraId="136DB29A" w14:textId="77777777" w:rsidR="004A04B1" w:rsidRDefault="00000000" w:rsidP="0012429C">
      <w:pPr>
        <w:pStyle w:val="a5"/>
        <w:numPr>
          <w:ilvl w:val="0"/>
          <w:numId w:val="4"/>
        </w:numPr>
      </w:pPr>
      <w:r>
        <w:t>Поддержка командной строки или API для загрузки проектов.</w:t>
      </w:r>
    </w:p>
    <w:p w14:paraId="72697C48" w14:textId="77777777" w:rsidR="004A04B1" w:rsidRDefault="00000000" w:rsidP="0012429C">
      <w:pPr>
        <w:pStyle w:val="a5"/>
        <w:numPr>
          <w:ilvl w:val="0"/>
          <w:numId w:val="4"/>
        </w:numPr>
      </w:pPr>
      <w:r>
        <w:t>Обработка ошибок и уведомление пользователя о статусе загрузки.</w:t>
      </w:r>
    </w:p>
    <w:p w14:paraId="53D1DB27" w14:textId="77777777" w:rsidR="004A04B1" w:rsidRDefault="00000000" w:rsidP="0012429C">
      <w:pPr>
        <w:pStyle w:val="a5"/>
        <w:numPr>
          <w:ilvl w:val="0"/>
          <w:numId w:val="4"/>
        </w:numPr>
      </w:pPr>
      <w:r>
        <w:t xml:space="preserve">**Генерация типичной программы (простейшая последовательность из N функциональных блоков) - </w:t>
      </w:r>
      <w:proofErr w:type="spellStart"/>
      <w:r w:rsidRPr="0012429C">
        <w:rPr>
          <w:i/>
          <w:iCs/>
        </w:rPr>
        <w:t>Medium</w:t>
      </w:r>
      <w:proofErr w:type="spellEnd"/>
    </w:p>
    <w:p w14:paraId="34D150E5" w14:textId="77777777" w:rsidR="004A04B1" w:rsidRDefault="00000000" w:rsidP="0012429C">
      <w:pPr>
        <w:pStyle w:val="a5"/>
        <w:numPr>
          <w:ilvl w:val="0"/>
          <w:numId w:val="4"/>
        </w:numPr>
      </w:pPr>
      <w:r>
        <w:t>Создание XML-структуры для типичной программы.</w:t>
      </w:r>
    </w:p>
    <w:p w14:paraId="5D191FFB" w14:textId="77777777" w:rsidR="004A04B1" w:rsidRDefault="00000000" w:rsidP="0012429C">
      <w:pPr>
        <w:pStyle w:val="a5"/>
        <w:numPr>
          <w:ilvl w:val="0"/>
          <w:numId w:val="4"/>
        </w:numPr>
      </w:pPr>
      <w:r>
        <w:t>Поддержка генерации последовательности функциональных блоков.</w:t>
      </w:r>
    </w:p>
    <w:p w14:paraId="27ECC244" w14:textId="77777777" w:rsidR="004A04B1" w:rsidRDefault="00000000" w:rsidP="0012429C">
      <w:pPr>
        <w:pStyle w:val="a5"/>
        <w:numPr>
          <w:ilvl w:val="0"/>
          <w:numId w:val="4"/>
        </w:numPr>
      </w:pPr>
      <w:r>
        <w:t>Возможность сохранения сгенерированной программы в файл.</w:t>
      </w:r>
    </w:p>
    <w:p w14:paraId="40E57BA0" w14:textId="77777777" w:rsidR="004A04B1" w:rsidRDefault="00000000" w:rsidP="0012429C">
      <w:pPr>
        <w:pStyle w:val="a5"/>
        <w:numPr>
          <w:ilvl w:val="0"/>
          <w:numId w:val="4"/>
        </w:numPr>
      </w:pPr>
      <w:r>
        <w:t>Требования к надёжности</w:t>
      </w:r>
      <w:bookmarkEnd w:id="11"/>
      <w:r>
        <w:t> </w:t>
      </w:r>
    </w:p>
    <w:p w14:paraId="3EC4898F" w14:textId="77777777" w:rsidR="004A04B1" w:rsidRDefault="00000000" w:rsidP="0012429C">
      <w:pPr>
        <w:pStyle w:val="a5"/>
        <w:numPr>
          <w:ilvl w:val="0"/>
          <w:numId w:val="4"/>
        </w:numPr>
      </w:pPr>
      <w:r>
        <w:t>Требования к надежности не предъявляются.</w:t>
      </w:r>
    </w:p>
    <w:p w14:paraId="14DE0406" w14:textId="77777777" w:rsidR="004A04B1" w:rsidRDefault="00000000" w:rsidP="0012429C">
      <w:pPr>
        <w:pStyle w:val="a5"/>
        <w:numPr>
          <w:ilvl w:val="0"/>
          <w:numId w:val="4"/>
        </w:numPr>
      </w:pPr>
      <w:bookmarkStart w:id="12" w:name="_Toc182601139"/>
      <w:r>
        <w:t>Требования к условиям эксплуатации</w:t>
      </w:r>
      <w:bookmarkEnd w:id="12"/>
      <w:r>
        <w:t> </w:t>
      </w:r>
    </w:p>
    <w:p w14:paraId="244D2230" w14:textId="77777777" w:rsidR="004A04B1" w:rsidRDefault="00000000" w:rsidP="0012429C">
      <w:pPr>
        <w:pStyle w:val="a5"/>
        <w:numPr>
          <w:ilvl w:val="0"/>
          <w:numId w:val="4"/>
        </w:numPr>
      </w:pPr>
      <w:r>
        <w:t>Требования к условиям эксплуатации не предъявляются.</w:t>
      </w:r>
    </w:p>
    <w:p w14:paraId="3E255445" w14:textId="77777777" w:rsidR="004A04B1" w:rsidRDefault="00000000" w:rsidP="0012429C">
      <w:pPr>
        <w:pStyle w:val="a5"/>
        <w:numPr>
          <w:ilvl w:val="0"/>
          <w:numId w:val="4"/>
        </w:numPr>
      </w:pPr>
      <w:bookmarkStart w:id="13" w:name="_Toc182601140"/>
      <w:r>
        <w:t>Требования к информационной и программной совместимости</w:t>
      </w:r>
      <w:bookmarkEnd w:id="13"/>
      <w:r>
        <w:t> </w:t>
      </w:r>
    </w:p>
    <w:p w14:paraId="391EA3D3" w14:textId="77777777" w:rsidR="004A04B1" w:rsidRDefault="00000000" w:rsidP="0012429C">
      <w:pPr>
        <w:pStyle w:val="a5"/>
        <w:numPr>
          <w:ilvl w:val="0"/>
          <w:numId w:val="4"/>
        </w:numPr>
      </w:pPr>
      <w:r>
        <w:t xml:space="preserve">Операционная система </w:t>
      </w:r>
      <w:r w:rsidRPr="0012429C">
        <w:rPr>
          <w:lang w:val="en-US"/>
        </w:rPr>
        <w:t>Windows</w:t>
      </w:r>
      <w:r>
        <w:t>.</w:t>
      </w:r>
    </w:p>
    <w:p w14:paraId="677F9770" w14:textId="77777777" w:rsidR="004A04B1" w:rsidRDefault="00000000" w:rsidP="0012429C">
      <w:pPr>
        <w:pStyle w:val="a5"/>
        <w:numPr>
          <w:ilvl w:val="0"/>
          <w:numId w:val="5"/>
        </w:numPr>
      </w:pPr>
      <w:bookmarkStart w:id="14" w:name="_Toc182601141"/>
      <w:r>
        <w:t>Требования к программной документации</w:t>
      </w:r>
      <w:bookmarkEnd w:id="14"/>
    </w:p>
    <w:p w14:paraId="24E18FF6" w14:textId="77777777" w:rsidR="004A04B1" w:rsidRDefault="00000000" w:rsidP="0012429C">
      <w:pPr>
        <w:pStyle w:val="a5"/>
        <w:numPr>
          <w:ilvl w:val="0"/>
          <w:numId w:val="4"/>
        </w:numPr>
      </w:pPr>
      <w:r>
        <w:t>Должны быть разработаны следующие документы:</w:t>
      </w:r>
    </w:p>
    <w:p w14:paraId="7C5C95E6" w14:textId="77777777" w:rsidR="004A04B1" w:rsidRDefault="00000000" w:rsidP="0012429C">
      <w:pPr>
        <w:numPr>
          <w:ilvl w:val="0"/>
          <w:numId w:val="4"/>
        </w:numPr>
      </w:pPr>
      <w:r>
        <w:t>Программа испытаний программного обеспечения</w:t>
      </w:r>
    </w:p>
    <w:p w14:paraId="06EF87FA" w14:textId="77777777" w:rsidR="004A04B1" w:rsidRDefault="00000000" w:rsidP="0012429C">
      <w:pPr>
        <w:numPr>
          <w:ilvl w:val="0"/>
          <w:numId w:val="4"/>
        </w:numPr>
      </w:pPr>
      <w:r>
        <w:t>Руководство установки и настройки программы</w:t>
      </w:r>
    </w:p>
    <w:p w14:paraId="2E403932" w14:textId="77777777" w:rsidR="004A04B1" w:rsidRPr="008A6046" w:rsidRDefault="00000000" w:rsidP="008A6046">
      <w:pPr>
        <w:pStyle w:val="2"/>
      </w:pPr>
      <w:bookmarkStart w:id="15" w:name="_Toc182601143"/>
      <w:bookmarkStart w:id="16" w:name="_Toc183865936"/>
      <w:r w:rsidRPr="008A6046">
        <w:t>Стадии и этапы разработки</w:t>
      </w:r>
      <w:bookmarkEnd w:id="16"/>
    </w:p>
    <w:p w14:paraId="70DEEF8E" w14:textId="77777777" w:rsidR="004A04B1" w:rsidRDefault="00000000" w:rsidP="008A6046">
      <w:r>
        <w:t>В процессе разработки выделены следующие этапы создания программы:</w:t>
      </w:r>
    </w:p>
    <w:p w14:paraId="339903DC" w14:textId="77777777" w:rsidR="004A04B1" w:rsidRDefault="00000000" w:rsidP="0012429C">
      <w:pPr>
        <w:pStyle w:val="a5"/>
        <w:numPr>
          <w:ilvl w:val="0"/>
          <w:numId w:val="7"/>
        </w:numPr>
      </w:pPr>
      <w:r>
        <w:t>Определение требований</w:t>
      </w:r>
    </w:p>
    <w:p w14:paraId="1035F0B5" w14:textId="77777777" w:rsidR="004A04B1" w:rsidRDefault="00000000" w:rsidP="0012429C">
      <w:pPr>
        <w:pStyle w:val="a5"/>
        <w:numPr>
          <w:ilvl w:val="0"/>
          <w:numId w:val="8"/>
        </w:numPr>
      </w:pPr>
      <w:r>
        <w:t>Сбор и анализ требований.</w:t>
      </w:r>
    </w:p>
    <w:p w14:paraId="006004CF" w14:textId="77777777" w:rsidR="004A04B1" w:rsidRDefault="00000000" w:rsidP="0012429C">
      <w:pPr>
        <w:pStyle w:val="a5"/>
        <w:numPr>
          <w:ilvl w:val="0"/>
          <w:numId w:val="8"/>
        </w:numPr>
      </w:pPr>
      <w:r>
        <w:lastRenderedPageBreak/>
        <w:t>Согласование требований с заказчиком.</w:t>
      </w:r>
    </w:p>
    <w:p w14:paraId="7EA51D63" w14:textId="77777777" w:rsidR="004A04B1" w:rsidRDefault="00000000" w:rsidP="0012429C">
      <w:pPr>
        <w:pStyle w:val="a5"/>
        <w:numPr>
          <w:ilvl w:val="0"/>
          <w:numId w:val="7"/>
        </w:numPr>
      </w:pPr>
      <w:r>
        <w:t>Проектирование</w:t>
      </w:r>
    </w:p>
    <w:p w14:paraId="1F6554E8" w14:textId="77777777" w:rsidR="004A04B1" w:rsidRDefault="00000000" w:rsidP="0012429C">
      <w:pPr>
        <w:pStyle w:val="a5"/>
        <w:numPr>
          <w:ilvl w:val="0"/>
          <w:numId w:val="9"/>
        </w:numPr>
      </w:pPr>
      <w:r>
        <w:t>Разработка архитектуры системы.</w:t>
      </w:r>
    </w:p>
    <w:p w14:paraId="0D770666" w14:textId="77777777" w:rsidR="004A04B1" w:rsidRDefault="00000000" w:rsidP="0012429C">
      <w:pPr>
        <w:pStyle w:val="a5"/>
        <w:numPr>
          <w:ilvl w:val="0"/>
          <w:numId w:val="9"/>
        </w:numPr>
      </w:pPr>
      <w:r>
        <w:t>Создание прототипов интерфейса.</w:t>
      </w:r>
    </w:p>
    <w:p w14:paraId="2A3D40C9" w14:textId="77777777" w:rsidR="004A04B1" w:rsidRDefault="00000000" w:rsidP="0012429C">
      <w:pPr>
        <w:pStyle w:val="a5"/>
        <w:numPr>
          <w:ilvl w:val="0"/>
          <w:numId w:val="9"/>
        </w:numPr>
      </w:pPr>
      <w:r>
        <w:t>Определение технических решений.</w:t>
      </w:r>
    </w:p>
    <w:p w14:paraId="0AEB2EAC" w14:textId="77777777" w:rsidR="004A04B1" w:rsidRDefault="00000000" w:rsidP="0012429C">
      <w:pPr>
        <w:pStyle w:val="a5"/>
        <w:numPr>
          <w:ilvl w:val="0"/>
          <w:numId w:val="7"/>
        </w:numPr>
      </w:pPr>
      <w:r>
        <w:t>Разработка</w:t>
      </w:r>
    </w:p>
    <w:p w14:paraId="7B6A332E" w14:textId="77777777" w:rsidR="004A04B1" w:rsidRDefault="00000000" w:rsidP="0012429C">
      <w:pPr>
        <w:pStyle w:val="a5"/>
        <w:numPr>
          <w:ilvl w:val="0"/>
          <w:numId w:val="10"/>
        </w:numPr>
      </w:pPr>
      <w:r>
        <w:t>Реализация функциональных компонентов.</w:t>
      </w:r>
    </w:p>
    <w:p w14:paraId="343A5C7B" w14:textId="77777777" w:rsidR="004A04B1" w:rsidRDefault="00000000" w:rsidP="0012429C">
      <w:pPr>
        <w:pStyle w:val="a5"/>
        <w:numPr>
          <w:ilvl w:val="0"/>
          <w:numId w:val="10"/>
        </w:numPr>
      </w:pPr>
      <w:r>
        <w:t>Интеграция компонентов.</w:t>
      </w:r>
    </w:p>
    <w:p w14:paraId="3DFA9C65" w14:textId="77777777" w:rsidR="004A04B1" w:rsidRDefault="00000000" w:rsidP="0012429C">
      <w:pPr>
        <w:pStyle w:val="a5"/>
        <w:numPr>
          <w:ilvl w:val="0"/>
          <w:numId w:val="10"/>
        </w:numPr>
      </w:pPr>
      <w:r>
        <w:t>Тестирование отдельных модулей.</w:t>
      </w:r>
    </w:p>
    <w:p w14:paraId="524EB3FE" w14:textId="77777777" w:rsidR="004A04B1" w:rsidRDefault="00000000" w:rsidP="0012429C">
      <w:pPr>
        <w:pStyle w:val="a5"/>
        <w:numPr>
          <w:ilvl w:val="0"/>
          <w:numId w:val="7"/>
        </w:numPr>
      </w:pPr>
      <w:r>
        <w:t>Тестирование</w:t>
      </w:r>
    </w:p>
    <w:p w14:paraId="305C074B" w14:textId="77777777" w:rsidR="004A04B1" w:rsidRDefault="00000000" w:rsidP="0012429C">
      <w:pPr>
        <w:pStyle w:val="a5"/>
        <w:numPr>
          <w:ilvl w:val="0"/>
          <w:numId w:val="11"/>
        </w:numPr>
      </w:pPr>
      <w:r>
        <w:t>Проведение функционального тестирования.</w:t>
      </w:r>
    </w:p>
    <w:p w14:paraId="559090ED" w14:textId="77777777" w:rsidR="004A04B1" w:rsidRDefault="00000000" w:rsidP="0012429C">
      <w:pPr>
        <w:pStyle w:val="a5"/>
        <w:numPr>
          <w:ilvl w:val="0"/>
          <w:numId w:val="11"/>
        </w:numPr>
      </w:pPr>
      <w:r>
        <w:t>Проведение интеграционного тестирования.</w:t>
      </w:r>
    </w:p>
    <w:p w14:paraId="2614B548" w14:textId="77777777" w:rsidR="004A04B1" w:rsidRDefault="00000000" w:rsidP="0012429C">
      <w:pPr>
        <w:pStyle w:val="a5"/>
        <w:numPr>
          <w:ilvl w:val="0"/>
          <w:numId w:val="11"/>
        </w:numPr>
      </w:pPr>
      <w:r>
        <w:t>Проведение системного тестирования.</w:t>
      </w:r>
    </w:p>
    <w:p w14:paraId="037B5530" w14:textId="77777777" w:rsidR="004A04B1" w:rsidRDefault="00000000" w:rsidP="0012429C">
      <w:pPr>
        <w:pStyle w:val="a5"/>
        <w:numPr>
          <w:ilvl w:val="0"/>
          <w:numId w:val="7"/>
        </w:numPr>
      </w:pPr>
      <w:r>
        <w:t>Документирование</w:t>
      </w:r>
    </w:p>
    <w:p w14:paraId="2D7FD799" w14:textId="77777777" w:rsidR="004A04B1" w:rsidRDefault="00000000" w:rsidP="0012429C">
      <w:pPr>
        <w:pStyle w:val="a5"/>
        <w:numPr>
          <w:ilvl w:val="0"/>
          <w:numId w:val="12"/>
        </w:numPr>
      </w:pPr>
      <w:r>
        <w:t>Создание пользовательской документации.</w:t>
      </w:r>
    </w:p>
    <w:p w14:paraId="1C7ED529" w14:textId="77777777" w:rsidR="004A04B1" w:rsidRDefault="00000000" w:rsidP="0012429C">
      <w:pPr>
        <w:pStyle w:val="a5"/>
        <w:numPr>
          <w:ilvl w:val="0"/>
          <w:numId w:val="12"/>
        </w:numPr>
      </w:pPr>
      <w:r>
        <w:t>Создание технической документации.</w:t>
      </w:r>
    </w:p>
    <w:p w14:paraId="48C451CC" w14:textId="77777777" w:rsidR="004A04B1" w:rsidRDefault="00000000" w:rsidP="0012429C">
      <w:pPr>
        <w:pStyle w:val="a5"/>
        <w:numPr>
          <w:ilvl w:val="0"/>
          <w:numId w:val="12"/>
        </w:numPr>
      </w:pPr>
      <w:r>
        <w:t>Обеспечение документации по эксплуатации и поддержке.</w:t>
      </w:r>
    </w:p>
    <w:p w14:paraId="2E82D906" w14:textId="77777777" w:rsidR="004A04B1" w:rsidRDefault="00000000">
      <w:pPr>
        <w:pStyle w:val="2"/>
      </w:pPr>
      <w:bookmarkStart w:id="17" w:name="_Toc183865937"/>
      <w:r>
        <w:t>Порядок контроля и приёмки</w:t>
      </w:r>
      <w:bookmarkEnd w:id="15"/>
      <w:bookmarkEnd w:id="17"/>
    </w:p>
    <w:p w14:paraId="6CCC93D1" w14:textId="77777777" w:rsidR="004A04B1" w:rsidRDefault="00000000">
      <w:r>
        <w:t>Результаты работы принимаются по согласованной методике испытаний. </w:t>
      </w:r>
    </w:p>
    <w:p w14:paraId="7F4FB48E" w14:textId="77777777" w:rsidR="004A04B1" w:rsidRDefault="00000000">
      <w:r>
        <w:t xml:space="preserve"> </w:t>
      </w:r>
    </w:p>
    <w:p w14:paraId="2FCEA0B3" w14:textId="77777777" w:rsidR="004A04B1" w:rsidRDefault="004A04B1">
      <w:bookmarkStart w:id="18" w:name="_Toc182601144"/>
    </w:p>
    <w:p w14:paraId="24F7C946" w14:textId="77777777" w:rsidR="004A04B1" w:rsidRDefault="00000000">
      <w:pPr>
        <w:pStyle w:val="1"/>
        <w:pageBreakBefore/>
      </w:pPr>
      <w:bookmarkStart w:id="19" w:name="_Toc183865938"/>
      <w:r>
        <w:lastRenderedPageBreak/>
        <w:t>Перечень прецедентов</w:t>
      </w:r>
      <w:bookmarkEnd w:id="18"/>
      <w:bookmarkEnd w:id="19"/>
    </w:p>
    <w:p w14:paraId="50F13887" w14:textId="77777777" w:rsidR="004A04B1" w:rsidRDefault="00000000">
      <w:pPr>
        <w:tabs>
          <w:tab w:val="left" w:pos="2980"/>
        </w:tabs>
      </w:pPr>
      <w:r>
        <w:t>Перечень прецедентов и их приоритетность приведены в таблице 1.</w:t>
      </w:r>
    </w:p>
    <w:p w14:paraId="5112726D" w14:textId="77777777" w:rsidR="004A04B1" w:rsidRDefault="00000000">
      <w:pPr>
        <w:pStyle w:val="aa"/>
      </w:pPr>
      <w:r>
        <w:t>Таблица 1 — Перечень прецедентов</w:t>
      </w:r>
    </w:p>
    <w:tbl>
      <w:tblPr>
        <w:tblW w:w="9356" w:type="dxa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46"/>
        <w:gridCol w:w="2410"/>
      </w:tblGrid>
      <w:tr w:rsidR="004A04B1" w14:paraId="1AEF1B06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234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Прецедент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7803B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Приоритет</w:t>
            </w:r>
          </w:p>
        </w:tc>
      </w:tr>
      <w:tr w:rsidR="004A04B1" w14:paraId="4C80D5BF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C6282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 файла проекта (</w:t>
            </w:r>
            <w:proofErr w:type="spellStart"/>
            <w:r>
              <w:rPr>
                <w:sz w:val="22"/>
                <w:szCs w:val="22"/>
              </w:rPr>
              <w:t>sys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xml</w:t>
            </w:r>
            <w:proofErr w:type="spellEnd"/>
            <w:r>
              <w:rPr>
                <w:sz w:val="22"/>
                <w:szCs w:val="22"/>
              </w:rPr>
              <w:t xml:space="preserve"> файл)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C114F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Необходимо</w:t>
            </w:r>
          </w:p>
        </w:tc>
      </w:tr>
      <w:tr w:rsidR="004A04B1" w14:paraId="3B82CA35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4D642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Отображение графа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C5B99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Важно</w:t>
            </w:r>
          </w:p>
        </w:tc>
      </w:tr>
      <w:tr w:rsidR="004A04B1" w14:paraId="68ACBAA8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433FD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Загрузка в среду выполнения (4 </w:t>
            </w:r>
            <w:proofErr w:type="spellStart"/>
            <w:r>
              <w:rPr>
                <w:sz w:val="22"/>
                <w:szCs w:val="22"/>
              </w:rPr>
              <w:t>diac</w:t>
            </w:r>
            <w:proofErr w:type="spellEnd"/>
            <w:r>
              <w:rPr>
                <w:sz w:val="22"/>
                <w:szCs w:val="22"/>
              </w:rPr>
              <w:t xml:space="preserve"> FORTE)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B377F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Необходимо</w:t>
            </w:r>
          </w:p>
        </w:tc>
      </w:tr>
      <w:tr w:rsidR="004A04B1" w14:paraId="61B75F9D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1AFB9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Генерация типичной программы (простейшая последовательность из N функциональных блоков)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F2D3E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Важно</w:t>
            </w:r>
          </w:p>
        </w:tc>
      </w:tr>
      <w:tr w:rsidR="004A04B1" w14:paraId="2B01F5EB" w14:textId="77777777">
        <w:tblPrEx>
          <w:tblCellMar>
            <w:top w:w="0" w:type="dxa"/>
            <w:bottom w:w="0" w:type="dxa"/>
          </w:tblCellMar>
        </w:tblPrEx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BFDCC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Сохранение проекта в файл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46D4C" w14:textId="77777777" w:rsidR="004A04B1" w:rsidRDefault="00000000">
            <w:pPr>
              <w:tabs>
                <w:tab w:val="left" w:pos="298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Важно</w:t>
            </w:r>
          </w:p>
        </w:tc>
      </w:tr>
    </w:tbl>
    <w:p w14:paraId="05441523" w14:textId="77777777" w:rsidR="004A04B1" w:rsidRDefault="00000000">
      <w:pPr>
        <w:tabs>
          <w:tab w:val="left" w:pos="2980"/>
        </w:tabs>
      </w:pPr>
      <w:r>
        <w:tab/>
      </w:r>
    </w:p>
    <w:p w14:paraId="1FEB8E3F" w14:textId="77777777" w:rsidR="004A04B1" w:rsidRDefault="004A04B1">
      <w:pPr>
        <w:rPr>
          <w:b/>
          <w:bCs/>
          <w:lang w:val="en-US"/>
        </w:rPr>
      </w:pPr>
    </w:p>
    <w:p w14:paraId="2ABCD902" w14:textId="77777777" w:rsidR="004A04B1" w:rsidRDefault="004A04B1">
      <w:pPr>
        <w:rPr>
          <w:b/>
          <w:bCs/>
          <w:lang w:val="en-US"/>
        </w:rPr>
      </w:pPr>
    </w:p>
    <w:p w14:paraId="29DDFE90" w14:textId="77777777" w:rsidR="004A04B1" w:rsidRDefault="004A04B1">
      <w:pPr>
        <w:rPr>
          <w:b/>
          <w:bCs/>
          <w:lang w:val="en-US"/>
        </w:rPr>
      </w:pPr>
    </w:p>
    <w:p w14:paraId="447BB62D" w14:textId="77777777" w:rsidR="004A04B1" w:rsidRDefault="004A04B1">
      <w:pPr>
        <w:rPr>
          <w:b/>
          <w:bCs/>
          <w:lang w:val="en-US"/>
        </w:rPr>
      </w:pPr>
    </w:p>
    <w:p w14:paraId="5908AA59" w14:textId="77777777" w:rsidR="004A04B1" w:rsidRDefault="004A04B1">
      <w:pPr>
        <w:rPr>
          <w:b/>
          <w:bCs/>
          <w:lang w:val="en-US"/>
        </w:rPr>
      </w:pPr>
    </w:p>
    <w:p w14:paraId="3C7BF58B" w14:textId="77777777" w:rsidR="004A04B1" w:rsidRDefault="004A04B1">
      <w:pPr>
        <w:rPr>
          <w:b/>
          <w:bCs/>
          <w:lang w:val="en-US"/>
        </w:rPr>
      </w:pPr>
    </w:p>
    <w:p w14:paraId="7A87ADD5" w14:textId="77777777" w:rsidR="004A04B1" w:rsidRDefault="004A04B1">
      <w:pPr>
        <w:rPr>
          <w:b/>
          <w:bCs/>
          <w:lang w:val="en-US"/>
        </w:rPr>
      </w:pPr>
    </w:p>
    <w:p w14:paraId="4224CA80" w14:textId="77777777" w:rsidR="004A04B1" w:rsidRDefault="004A04B1">
      <w:pPr>
        <w:rPr>
          <w:b/>
          <w:bCs/>
          <w:lang w:val="en-US"/>
        </w:rPr>
      </w:pPr>
    </w:p>
    <w:p w14:paraId="18796FBD" w14:textId="77777777" w:rsidR="004A04B1" w:rsidRDefault="004A04B1">
      <w:pPr>
        <w:rPr>
          <w:b/>
          <w:bCs/>
          <w:lang w:val="en-US"/>
        </w:rPr>
      </w:pPr>
    </w:p>
    <w:p w14:paraId="05C053F8" w14:textId="77777777" w:rsidR="004A04B1" w:rsidRDefault="004A04B1">
      <w:pPr>
        <w:rPr>
          <w:b/>
          <w:bCs/>
          <w:lang w:val="en-US"/>
        </w:rPr>
      </w:pPr>
    </w:p>
    <w:p w14:paraId="3E620E50" w14:textId="77777777" w:rsidR="004A04B1" w:rsidRDefault="004A04B1">
      <w:pPr>
        <w:rPr>
          <w:b/>
          <w:bCs/>
          <w:lang w:val="en-US"/>
        </w:rPr>
      </w:pPr>
    </w:p>
    <w:p w14:paraId="52CBD5E6" w14:textId="77777777" w:rsidR="004A04B1" w:rsidRDefault="004A04B1">
      <w:pPr>
        <w:rPr>
          <w:b/>
          <w:bCs/>
          <w:lang w:val="en-US"/>
        </w:rPr>
      </w:pPr>
    </w:p>
    <w:p w14:paraId="70D9B34A" w14:textId="77777777" w:rsidR="004A04B1" w:rsidRDefault="004A04B1">
      <w:pPr>
        <w:rPr>
          <w:b/>
          <w:bCs/>
          <w:lang w:val="en-US"/>
        </w:rPr>
      </w:pPr>
    </w:p>
    <w:p w14:paraId="6AC01CCF" w14:textId="77777777" w:rsidR="004A04B1" w:rsidRDefault="004A04B1">
      <w:pPr>
        <w:rPr>
          <w:b/>
          <w:bCs/>
          <w:lang w:val="en-US"/>
        </w:rPr>
      </w:pPr>
    </w:p>
    <w:p w14:paraId="671E2603" w14:textId="77777777" w:rsidR="004A04B1" w:rsidRDefault="004A04B1">
      <w:pPr>
        <w:rPr>
          <w:b/>
          <w:bCs/>
          <w:lang w:val="en-US"/>
        </w:rPr>
      </w:pPr>
    </w:p>
    <w:p w14:paraId="0AA521C0" w14:textId="77777777" w:rsidR="004A04B1" w:rsidRDefault="004A04B1">
      <w:pPr>
        <w:rPr>
          <w:b/>
          <w:bCs/>
          <w:lang w:val="en-US"/>
        </w:rPr>
      </w:pPr>
    </w:p>
    <w:p w14:paraId="7C0C825C" w14:textId="77777777" w:rsidR="004A04B1" w:rsidRDefault="004A04B1">
      <w:pPr>
        <w:rPr>
          <w:b/>
          <w:bCs/>
          <w:lang w:val="en-US"/>
        </w:rPr>
      </w:pPr>
    </w:p>
    <w:p w14:paraId="06F20BCC" w14:textId="77777777" w:rsidR="004A04B1" w:rsidRDefault="004A04B1">
      <w:pPr>
        <w:rPr>
          <w:b/>
          <w:bCs/>
          <w:lang w:val="en-US"/>
        </w:rPr>
      </w:pPr>
    </w:p>
    <w:p w14:paraId="0EBB34B4" w14:textId="77777777" w:rsidR="004A04B1" w:rsidRDefault="004A04B1">
      <w:pPr>
        <w:rPr>
          <w:b/>
          <w:bCs/>
          <w:lang w:val="en-US"/>
        </w:rPr>
      </w:pPr>
    </w:p>
    <w:p w14:paraId="3EE19B95" w14:textId="77777777" w:rsidR="004A04B1" w:rsidRDefault="004A04B1">
      <w:pPr>
        <w:rPr>
          <w:b/>
          <w:bCs/>
          <w:lang w:val="en-US"/>
        </w:rPr>
      </w:pPr>
    </w:p>
    <w:p w14:paraId="701A73D3" w14:textId="77777777" w:rsidR="004A04B1" w:rsidRDefault="004A04B1">
      <w:pPr>
        <w:rPr>
          <w:b/>
          <w:bCs/>
        </w:rPr>
      </w:pPr>
    </w:p>
    <w:p w14:paraId="72C95F22" w14:textId="77777777" w:rsidR="0012429C" w:rsidRDefault="0012429C">
      <w:pPr>
        <w:rPr>
          <w:b/>
          <w:bCs/>
        </w:rPr>
      </w:pPr>
    </w:p>
    <w:p w14:paraId="41DA578B" w14:textId="77777777" w:rsidR="004A04B1" w:rsidRDefault="00000000" w:rsidP="0012429C">
      <w:pPr>
        <w:pStyle w:val="1"/>
      </w:pPr>
      <w:bookmarkStart w:id="20" w:name="_Toc183865939"/>
      <w:r>
        <w:t>Заключение</w:t>
      </w:r>
      <w:bookmarkEnd w:id="20"/>
    </w:p>
    <w:p w14:paraId="705D4CEE" w14:textId="77777777" w:rsidR="004A04B1" w:rsidRPr="0012429C" w:rsidRDefault="00000000" w:rsidP="0012429C">
      <w:r w:rsidRPr="0012429C">
        <w:t>Разработка IDE для работы с проектами 4diac позволит пользователям эффективно управлять своими проектами, визуализировать их структуру и загружать их в среду выполнения. Проект будет реализован с использованием Python и соответствующих библиотек для обеспечения простоты и быстроты разработки.</w:t>
      </w:r>
    </w:p>
    <w:sectPr w:rsidR="004A04B1" w:rsidRPr="0012429C" w:rsidSect="000C6E98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1E130" w14:textId="77777777" w:rsidR="00294C1E" w:rsidRDefault="00294C1E">
      <w:pPr>
        <w:spacing w:line="240" w:lineRule="auto"/>
      </w:pPr>
      <w:r>
        <w:separator/>
      </w:r>
    </w:p>
  </w:endnote>
  <w:endnote w:type="continuationSeparator" w:id="0">
    <w:p w14:paraId="17C70FE8" w14:textId="77777777" w:rsidR="00294C1E" w:rsidRDefault="00294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391407"/>
      <w:docPartObj>
        <w:docPartGallery w:val="Page Numbers (Bottom of Page)"/>
        <w:docPartUnique/>
      </w:docPartObj>
    </w:sdtPr>
    <w:sdtContent>
      <w:p w14:paraId="27BD1A03" w14:textId="6A17E168" w:rsidR="000C6E98" w:rsidRDefault="000C6E9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50556" w14:textId="77777777" w:rsidR="000C6E98" w:rsidRDefault="000C6E9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1C2EA" w14:textId="77777777" w:rsidR="00294C1E" w:rsidRDefault="00294C1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E73BE47" w14:textId="77777777" w:rsidR="00294C1E" w:rsidRDefault="00294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4CDA"/>
    <w:multiLevelType w:val="hybridMultilevel"/>
    <w:tmpl w:val="7084F6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313107"/>
    <w:multiLevelType w:val="multilevel"/>
    <w:tmpl w:val="3648DD5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83538D7"/>
    <w:multiLevelType w:val="multilevel"/>
    <w:tmpl w:val="BD1A298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FF5691"/>
    <w:multiLevelType w:val="hybridMultilevel"/>
    <w:tmpl w:val="763A2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6E3424"/>
    <w:multiLevelType w:val="hybridMultilevel"/>
    <w:tmpl w:val="F7901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8B353C"/>
    <w:multiLevelType w:val="hybridMultilevel"/>
    <w:tmpl w:val="E390C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6C2708"/>
    <w:multiLevelType w:val="hybridMultilevel"/>
    <w:tmpl w:val="FDDC75A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2D6554"/>
    <w:multiLevelType w:val="hybridMultilevel"/>
    <w:tmpl w:val="6D221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811C1E"/>
    <w:multiLevelType w:val="hybridMultilevel"/>
    <w:tmpl w:val="0840F69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100ED6"/>
    <w:multiLevelType w:val="multilevel"/>
    <w:tmpl w:val="C512F3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70287AE1"/>
    <w:multiLevelType w:val="hybridMultilevel"/>
    <w:tmpl w:val="94A63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D44F4"/>
    <w:multiLevelType w:val="hybridMultilevel"/>
    <w:tmpl w:val="2FF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4775976">
    <w:abstractNumId w:val="2"/>
  </w:num>
  <w:num w:numId="2" w16cid:durableId="409624466">
    <w:abstractNumId w:val="9"/>
  </w:num>
  <w:num w:numId="3" w16cid:durableId="1917014642">
    <w:abstractNumId w:val="1"/>
  </w:num>
  <w:num w:numId="4" w16cid:durableId="1882402834">
    <w:abstractNumId w:val="7"/>
  </w:num>
  <w:num w:numId="5" w16cid:durableId="1470705634">
    <w:abstractNumId w:val="8"/>
  </w:num>
  <w:num w:numId="6" w16cid:durableId="260651706">
    <w:abstractNumId w:val="0"/>
  </w:num>
  <w:num w:numId="7" w16cid:durableId="164712297">
    <w:abstractNumId w:val="6"/>
  </w:num>
  <w:num w:numId="8" w16cid:durableId="739986464">
    <w:abstractNumId w:val="5"/>
  </w:num>
  <w:num w:numId="9" w16cid:durableId="1759134391">
    <w:abstractNumId w:val="4"/>
  </w:num>
  <w:num w:numId="10" w16cid:durableId="1045105330">
    <w:abstractNumId w:val="10"/>
  </w:num>
  <w:num w:numId="11" w16cid:durableId="2010520541">
    <w:abstractNumId w:val="3"/>
  </w:num>
  <w:num w:numId="12" w16cid:durableId="12513518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A04B1"/>
    <w:rsid w:val="000C6E98"/>
    <w:rsid w:val="00106103"/>
    <w:rsid w:val="0012429C"/>
    <w:rsid w:val="00294C1E"/>
    <w:rsid w:val="004A04B1"/>
    <w:rsid w:val="008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B64E"/>
  <w15:docId w15:val="{CA8B1F13-0864-4510-9B6C-D93EA52C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ru-RU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29C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12429C"/>
    <w:pPr>
      <w:keepNext/>
      <w:keepLines/>
      <w:spacing w:before="360" w:after="8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12429C"/>
    <w:pPr>
      <w:keepNext/>
      <w:keepLines/>
      <w:spacing w:before="160" w:after="80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a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a0"/>
    <w:rPr>
      <w:rFonts w:eastAsia="Times New Roman" w:cs="Times New Roman"/>
      <w:color w:val="0F4761"/>
    </w:rPr>
  </w:style>
  <w:style w:type="character" w:customStyle="1" w:styleId="Heading6Char">
    <w:name w:val="Heading 6 Char"/>
    <w:basedOn w:val="a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a0"/>
    <w:rPr>
      <w:rFonts w:eastAsia="Times New Roman" w:cs="Times New Roman"/>
      <w:color w:val="595959"/>
    </w:rPr>
  </w:style>
  <w:style w:type="character" w:customStyle="1" w:styleId="Heading8Char">
    <w:name w:val="Heading 8 Char"/>
    <w:basedOn w:val="a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Pr>
      <w:rFonts w:eastAsia="Times New Roman"/>
      <w:color w:val="595959"/>
      <w:spacing w:val="15"/>
      <w:szCs w:val="28"/>
    </w:rPr>
  </w:style>
  <w:style w:type="character" w:customStyle="1" w:styleId="SubtitleChar">
    <w:name w:val="Subtitle Char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20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a0"/>
    <w:rPr>
      <w:i/>
      <w:iCs/>
      <w:color w:val="404040"/>
    </w:rPr>
  </w:style>
  <w:style w:type="paragraph" w:styleId="a5">
    <w:name w:val="List Paragraph"/>
    <w:basedOn w:val="a"/>
    <w:pPr>
      <w:ind w:left="720"/>
    </w:pPr>
  </w:style>
  <w:style w:type="character" w:styleId="a6">
    <w:name w:val="Intense Emphasis"/>
    <w:basedOn w:val="a0"/>
    <w:rPr>
      <w:i/>
      <w:iCs/>
      <w:color w:val="0F4761"/>
    </w:rPr>
  </w:style>
  <w:style w:type="paragraph" w:styleId="a7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a0"/>
    <w:rPr>
      <w:i/>
      <w:iCs/>
      <w:color w:val="0F4761"/>
    </w:rPr>
  </w:style>
  <w:style w:type="character" w:styleId="a8">
    <w:name w:val="Intense Reference"/>
    <w:basedOn w:val="a0"/>
    <w:rPr>
      <w:b/>
      <w:bCs/>
      <w:smallCaps/>
      <w:color w:val="0F4761"/>
      <w:spacing w:val="5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kern w:val="0"/>
      <w:szCs w:val="22"/>
    </w:r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  <w:rPr>
      <w:kern w:val="0"/>
      <w:szCs w:val="22"/>
    </w:rPr>
  </w:style>
  <w:style w:type="character" w:styleId="a9">
    <w:name w:val="Hyperlink"/>
    <w:basedOn w:val="a0"/>
    <w:uiPriority w:val="99"/>
    <w:rPr>
      <w:color w:val="467886"/>
      <w:u w:val="single"/>
    </w:rPr>
  </w:style>
  <w:style w:type="paragraph" w:styleId="30">
    <w:name w:val="toc 3"/>
    <w:basedOn w:val="a"/>
    <w:next w:val="a"/>
    <w:autoRedefine/>
    <w:pPr>
      <w:spacing w:after="100"/>
      <w:ind w:left="560"/>
    </w:pPr>
    <w:rPr>
      <w:kern w:val="0"/>
      <w:szCs w:val="22"/>
    </w:rPr>
  </w:style>
  <w:style w:type="paragraph" w:customStyle="1" w:styleId="aa">
    <w:name w:val="Подпись таблицы"/>
    <w:basedOn w:val="ab"/>
    <w:pPr>
      <w:keepNext/>
    </w:pPr>
    <w:rPr>
      <w:color w:val="auto"/>
      <w:kern w:val="0"/>
      <w:sz w:val="28"/>
    </w:rPr>
  </w:style>
  <w:style w:type="character" w:customStyle="1" w:styleId="ac">
    <w:name w:val="Подпись таблицы Знак"/>
    <w:basedOn w:val="a0"/>
    <w:rPr>
      <w:rFonts w:ascii="Times New Roman" w:hAnsi="Times New Roman"/>
      <w:i/>
      <w:iCs/>
      <w:kern w:val="0"/>
      <w:sz w:val="28"/>
      <w:szCs w:val="18"/>
    </w:rPr>
  </w:style>
  <w:style w:type="paragraph" w:styleId="ab">
    <w:name w:val="caption"/>
    <w:basedOn w:val="a"/>
    <w:next w:val="a"/>
    <w:pPr>
      <w:spacing w:after="200" w:line="240" w:lineRule="auto"/>
    </w:pPr>
    <w:rPr>
      <w:i/>
      <w:iCs/>
      <w:color w:val="0E2841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8A6046"/>
    <w:pPr>
      <w:suppressAutoHyphens w:val="0"/>
      <w:autoSpaceDN/>
      <w:spacing w:before="240" w:after="0" w:line="259" w:lineRule="auto"/>
      <w:ind w:firstLine="0"/>
      <w:jc w:val="center"/>
      <w:outlineLvl w:val="9"/>
    </w:pPr>
    <w:rPr>
      <w:rFonts w:eastAsiaTheme="majorEastAsia" w:cstheme="majorBidi"/>
      <w:kern w:val="0"/>
      <w:sz w:val="32"/>
      <w:szCs w:val="32"/>
      <w:lang w:eastAsia="ru-RU"/>
    </w:rPr>
  </w:style>
  <w:style w:type="paragraph" w:styleId="ae">
    <w:name w:val="header"/>
    <w:basedOn w:val="a"/>
    <w:link w:val="af"/>
    <w:uiPriority w:val="99"/>
    <w:unhideWhenUsed/>
    <w:rsid w:val="000C6E9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C6E98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C6E9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C6E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38B8-46C6-4B40-B45D-2D0FEBC0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Виталий</dc:creator>
  <dc:description/>
  <cp:lastModifiedBy>Илья Антонов</cp:lastModifiedBy>
  <cp:revision>3</cp:revision>
  <dcterms:created xsi:type="dcterms:W3CDTF">2024-11-30T10:30:00Z</dcterms:created>
  <dcterms:modified xsi:type="dcterms:W3CDTF">2024-11-30T10:35:00Z</dcterms:modified>
</cp:coreProperties>
</file>